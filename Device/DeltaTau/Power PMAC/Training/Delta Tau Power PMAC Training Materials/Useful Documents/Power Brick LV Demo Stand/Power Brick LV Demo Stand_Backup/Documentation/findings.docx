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84" w:rsidRDefault="0078230C" w:rsidP="00DB19A2">
      <w:r>
        <w:rPr>
          <w:noProof/>
        </w:rPr>
        <w:drawing>
          <wp:inline distT="0" distB="0" distL="0" distR="0">
            <wp:extent cx="2000885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0C" w:rsidRDefault="0078230C" w:rsidP="00DB19A2"/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MacroControllerDetect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2:09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MacroRing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2:09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MacroRingOrderDetect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2:09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system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ethercat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-m0 xml //6/17/2016 :2:10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system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ethercat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master // 6/17/2016 :2:10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Sys.MaxEcats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1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MacroControllerDetect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MacroRing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MacroRingOrderDetect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system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ethercat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-m0 xml //6/17/2016 :2:10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system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ethercat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master // 6/17/2016 :2:10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Sys.MaxEcats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1 // 6/17/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2:10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#*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Kill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Sys.CPUTimerIntr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0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PhaseFreq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9036.000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PhaseClockDiv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PhaseClockMult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ServoClockDiv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3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PwmFreqMult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PwmFreqMult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0].Chan[2].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PwmFreqMult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0].Chan[3].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PwmFreqMult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0  //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Sys.ServoPeriod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0.442673749446658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Sys.PhaseOverServoPeriod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0.25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&amp;*%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100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Global Clock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sz w:val="15"/>
          <w:szCs w:val="15"/>
        </w:rPr>
      </w:pPr>
      <w:proofErr w:type="gramStart"/>
      <w:r>
        <w:rPr>
          <w:rFonts w:ascii="Consolas" w:hAnsi="Consolas" w:cs="Consolas"/>
          <w:sz w:val="15"/>
          <w:szCs w:val="15"/>
        </w:rPr>
        <w:t>Gate3[</w:t>
      </w:r>
      <w:proofErr w:type="gramEnd"/>
      <w:r>
        <w:rPr>
          <w:rFonts w:ascii="Consolas" w:hAnsi="Consolas" w:cs="Consolas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sz w:val="15"/>
          <w:szCs w:val="15"/>
        </w:rPr>
        <w:t>AmpEna</w:t>
      </w:r>
      <w:proofErr w:type="spellEnd"/>
      <w:r>
        <w:rPr>
          <w:rFonts w:ascii="Consolas" w:hAnsi="Consolas" w:cs="Consolas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sz w:val="15"/>
          <w:szCs w:val="15"/>
        </w:rPr>
        <w:t>Acc</w:t>
      </w:r>
      <w:proofErr w:type="spellEnd"/>
      <w:r>
        <w:rPr>
          <w:rFonts w:ascii="Consolas" w:hAnsi="Consolas" w:cs="Consolas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HomeCapt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ServoCapt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SerialEncDataA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SerialEncDataB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Atan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CompA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CompB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CompAdd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PhaseCapt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0].Chan[0].Status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GpioData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GpioData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BrickLV.Monitor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1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BrickLv.BusOverVoltage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BrickLv.BusUnderVoltage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BrickLV.OverTemp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2].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3].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4].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5].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6].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7].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OverCurrent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0].I2tExcess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1].I2tExcess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2].I2tExcess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3].I2tExcess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4].I2tExcess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5].I2tExcess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6].I2tExcess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7].I2tExcess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:2:14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GpioData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[0]=2407530736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GpioData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[0]=2399142128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GpioData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[0]=2403336432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GpioData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[0]=2399142128  // Hardware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:2:15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pAbsPhasePos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Encoder //6/17/2016 :2:50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AbsPhasePosFormat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Encoder //6/17/2016 :2:50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AbsPhasePosSf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Encoder //6/17/2016 :2:50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AbsPhasePosOffset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Encoder //6/17/2016 :2:50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PhaseFindingTime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=1  // Encoder //6/17/2016 :2:50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PhaseFindingDac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Encoder //6/17/2016 :2:50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lastRenderedPageBreak/>
        <w:t>#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1Kill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pLimits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Status.a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pEnc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EncTable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[1].a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 xml:space="preserve">1].pEnc2=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EncTable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[1].a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EncType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5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pDac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[0].a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pAdc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AdcAmp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[0].a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pAmpEnable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OutCtrl.a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ServoCtrl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1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PhaseCtrl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4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PackIndata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Gate3[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PackOutdata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PhaseMode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pPhaseEnc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PhaseCapt.a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BrickLV.Chan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TwoPhaseMode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PhaseSplineCtrl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pSineTable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Sys.SineTable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[0].a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pVoltSineTable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Sys.SineTable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[0].a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PwmDbComp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PwmDbI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OutputMode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=7618.5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AmpEnableBit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8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AmpFaultBit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7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AmpFaultLevel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1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pAmpFault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[0].Chan[0].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Status.a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LimitBits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9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DacShift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AdcMask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$FFFC0000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1].ctrl=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Sys.servoctrl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DtOverRotorTc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IxCoupleGain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SlipGain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AdvGain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Stime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PhaseOffset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=-683  //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BrickLV.Res</w:t>
      </w:r>
      <w:bookmarkStart w:id="0" w:name="_GoBack"/>
      <w:bookmarkEnd w:id="0"/>
      <w:r>
        <w:rPr>
          <w:rFonts w:ascii="Consolas" w:hAnsi="Consolas" w:cs="Consolas"/>
          <w:color w:val="000000"/>
          <w:sz w:val="15"/>
          <w:szCs w:val="15"/>
        </w:rPr>
        <w:t>et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1  /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/ Hardware Interface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sz w:val="15"/>
          <w:szCs w:val="15"/>
        </w:rPr>
        <w:t>PowerBrick</w:t>
      </w:r>
      <w:proofErr w:type="spellEnd"/>
      <w:r>
        <w:rPr>
          <w:rFonts w:ascii="Consolas" w:hAnsi="Consolas" w:cs="Consolas"/>
          <w:sz w:val="15"/>
          <w:szCs w:val="15"/>
        </w:rPr>
        <w:t>[</w:t>
      </w:r>
      <w:proofErr w:type="gramEnd"/>
      <w:r>
        <w:rPr>
          <w:rFonts w:ascii="Consolas" w:hAnsi="Consolas" w:cs="Consolas"/>
          <w:sz w:val="15"/>
          <w:szCs w:val="15"/>
        </w:rPr>
        <w:t>0].Chan[0].</w:t>
      </w:r>
      <w:proofErr w:type="spellStart"/>
      <w:r>
        <w:rPr>
          <w:rFonts w:ascii="Consolas" w:hAnsi="Consolas" w:cs="Consolas"/>
          <w:sz w:val="15"/>
          <w:szCs w:val="15"/>
        </w:rPr>
        <w:t>ServoCapt</w:t>
      </w:r>
      <w:proofErr w:type="spellEnd"/>
      <w:r>
        <w:rPr>
          <w:rFonts w:ascii="Consolas" w:hAnsi="Consolas" w:cs="Consolas"/>
          <w:sz w:val="15"/>
          <w:szCs w:val="15"/>
        </w:rPr>
        <w:t xml:space="preserve">  // </w:t>
      </w:r>
      <w:proofErr w:type="spellStart"/>
      <w:r>
        <w:rPr>
          <w:rFonts w:ascii="Consolas" w:hAnsi="Consolas" w:cs="Consolas"/>
          <w:sz w:val="15"/>
          <w:szCs w:val="15"/>
        </w:rPr>
        <w:t>FeedbackSetup</w:t>
      </w:r>
      <w:proofErr w:type="spellEnd"/>
      <w:r>
        <w:rPr>
          <w:rFonts w:ascii="Consolas" w:hAnsi="Consolas" w:cs="Consolas"/>
          <w:sz w:val="15"/>
          <w:szCs w:val="15"/>
        </w:rPr>
        <w:t xml:space="preserve">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ActPos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 //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FeedbackSetup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L10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[0].Chan[0].ABC&amp;1)+5 L10  //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FeedbackSetup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L10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[0].Chan[0].ABC&amp;2)/2+3 L10  //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FeedbackSetup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L10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15"/>
          <w:szCs w:val="15"/>
        </w:rPr>
        <w:t>PowerBrick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[0].Chan[0].ABC&amp;4)/4+1 L10  // 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FeedbackSetup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//6/17/2016 :2:53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1].I2TSET =3554.68746722738  // Safety //6/17/2016 :2:55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1].I2TTRIP =101086423.917307  // Safety //6/17/2016 :2:55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MaxDac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=10664.0624016821  // Safety //6/17/2016 :2:55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IdCmd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=0  // Safety //6/17/2016 :2:55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PhaseOffset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683  // Set Motor //6/17/2016 :2:58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7618  // Set Motor //6/17/2016 :2:58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PhaseOffset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683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7618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IaBias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IbBias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PhaseOffset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683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 7618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PhasePosSf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2048/(1 * 1 * 128000.000000)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   0.2624400000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IpfGain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   0.0000000000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   1.9461950684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PhasePosSf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2048/(1 * 1 * 128000.000000)  // Set Motor //6/17/2016 :2:59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PhaseFindingDac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=159.960938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PhaseFindingTime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=22.590000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Servo.Kp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4.042420000000000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Servo.Kvfb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231.262934762760551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Servo.Ki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0.000182465450431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Servo.Kvifb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0.000000000000000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Servo.Kviff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0.000000000000000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Servo.Kvff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231.262934762760551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Servo.Kaff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 xml:space="preserve"> = 6616.957509237979139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1].Servo.Ke1=0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1].Servo.Ke2=0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1].Servo.Kf1=0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1].Servo.Kf2=0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1].Servo.Ka0=1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1].Servo.Ka1=0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1].Servo.Ka2=0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1].Servo.Ka3=0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1].Servo.Ka4=0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1].Servo.Ka5=0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1].Servo.Ka6=0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1].Servo.Ka7=0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1].Servo.Kb0=1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lastRenderedPageBreak/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1].Servo.Kb1=0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1].Servo.Kb2=0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1].Servo.Kb3=0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1].Servo.Kb4=0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1].Servo.Kb5=0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1].Servo.Kb6=0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1].Servo.Kb7=0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1].Servo.Kc1=0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1].Servo.Kc2=0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1].Servo.Kc3=0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1].Servo.Kc4=0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1].Servo.Kc5=0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1].Servo.Kc6=0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1].Servo.Kc7=0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1].Servo.Kd1=0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1].Servo.Kd2=0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1].Servo.Kd3=0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1].Servo.Kd4=0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1].Servo.Kd5=0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1].Servo.Kd6=0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1].Servo.Kd7=0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Servo.Kvifb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Servo.Kviff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Servo.Kafb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Servo.Kfff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Servo.MaxInt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=28000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Servo.BreakPosErr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Servo.Kbreak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Servo.OutDbOn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Servo.OutDbOff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Servo.OutDbSeed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1].Servo.SwPoly7=0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Servo.SwFffInt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Servo.SwZvInt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Servo.Kxpg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Servo.Kxvg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Servo.Kxig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Servo.EstTime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Servo.EstMinDac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Servo.NominalGain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Servo.MinGainFactor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Servo.MaxGainFactor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=1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Servo.MaxW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Servo.MaxDR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Servo.MinW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5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</w:rPr>
        <w:t>Motor[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1].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Servo.MinDR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=0  // Set Motor //6/17/2016 :3:00 PM - 192.168.0.200</w:t>
      </w:r>
    </w:p>
    <w:p w:rsidR="0078230C" w:rsidRDefault="0078230C" w:rsidP="00DB19A2"/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2:10 PM - 192.168.0.200, Module - Setup Motor : Global mask: 0xffffffff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2:10 PM - 192.168.0.200, Module - Setup Motor : CS mask: 0x201ffc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2:10 PM - 192.168.0.200, Module - Setup Motor : Motor mask: 0xc01ffd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2:10 PM - 192.168.0.200, Module - Setup Motor : Macro ring mask: 0x1e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2:10 PM - 192.168.0.200, Module - Setup Motor : Update period: 1.000000 Sec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 xml:space="preserve">2:10 PM - 192.168.0.200, Module - Setup Motor :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Sys.Default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=1 @ 6/17/2016 2:10:02 PM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 xml:space="preserve">2:10 PM - 192.168.0.200, Module - Setup Motor :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Sys.AbortAll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=1 @ 6/17/2016 2:10:02 PM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 xml:space="preserve">2:15 PM - 192.168.0.200, Module - Setup Motor :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Sys.AbortAll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=0 @ 6/17/2016 2:15:15 PM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 xml:space="preserve">2:15 PM - 192.168.0.200, Module - Setup Motor :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Sys.AbortAll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=1 @ 6/17/2016 2:15:16 PM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2:53 PM - 192.168.0.200, Module - Setup Motor : Motor[1].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AmpFault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=1 @ 6/17/2016 2:53:19 PM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>2:55 PM - 192.168.0.200, Module - Setup Motor : Motor[1].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AmpFault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=0 @ 6/17/2016 2:55:33 PM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5"/>
          <w:szCs w:val="15"/>
        </w:rPr>
      </w:pPr>
      <w:r>
        <w:rPr>
          <w:rFonts w:ascii="Consolas" w:hAnsi="Consolas" w:cs="Consolas"/>
          <w:color w:val="FF0000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FF0000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FF0000"/>
          <w:sz w:val="15"/>
          <w:szCs w:val="15"/>
        </w:rPr>
        <w:t xml:space="preserve">2:58 PM - 192.168.0.200, Module - Setup Motor :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Sys.AbortAll</w:t>
      </w:r>
      <w:proofErr w:type="spellEnd"/>
      <w:r>
        <w:rPr>
          <w:rFonts w:ascii="Consolas" w:hAnsi="Consolas" w:cs="Consolas"/>
          <w:color w:val="FF0000"/>
          <w:sz w:val="15"/>
          <w:szCs w:val="15"/>
        </w:rPr>
        <w:t>=0 @ 6/17/2016 2:58:40 PM</w:t>
      </w:r>
    </w:p>
    <w:p w:rsidR="00807E79" w:rsidRDefault="00807E79" w:rsidP="00DB19A2"/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 xml:space="preserve">2:09 PM - 192.168.0.200, Module - Setup Motor : Failed to scan MACRO rings. Please Right Click on Macro Node and select Configure. Details - Error: 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PowerBrick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0] isn't in a connected Ring.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 xml:space="preserve">2:09 PM - 192.168.0.200, Module - Setup Motor : There was some error while executing command stdin:8:1: error #56: MACRO RING INTEGRITY IN FAILED STATE: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MacroRingOrderDetect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>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2:10 PM - 192.168.0.200, Module - Setup Motor : Error - EtherCAT setup requires a Firmware upgrade to version 2.0.2.210 or newer.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>2:10 PM - 192.168.0.200, Module - Setup Motor : There are no motors setup for this device. To add a motor click File -&gt; Add -&gt; New Motor from the menu option.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 xml:space="preserve">2:10 PM - 192.168.0.200, Module - Setup Motor : Failed to scan MACRO rings. Please Right Click on Macro Node and select Configure. Details - Error: 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PowerBrick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0] isn't in a connected Ring.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 xml:space="preserve">2:10 PM - 192.168.0.200, Module - Setup Motor : There was some error while executing command stdin:38:1: error #56: MACRO RING INTEGRITY IN FAILED STATE: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MacroRingOrderDetect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>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2:10 PM - 192.168.0.200, Module - Setup Motor : Error - EtherCAT setup requires a Firmware upgrade to version 2.0.2.210 or newer.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>2:10 PM - 192.168.0.200, Module - Setup Motor : New setup created successfully for the device 192.168.0.200.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2:14 PM - 192.168.0.200, Module - Global Clock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lastRenderedPageBreak/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>2:15 PM - 192.168.0.200, Module - Setup Motor : New motor #1 is added to the setup.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>2:35 PM - 192.168.0.200, Module - Amplifier : Amplifier manufacturer  ' Delta Tau Data Systems, Inc. ' -  ' Power Brick LV - 5A/15A '  information has been updated.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2:35 PM - 192.168.0.200, Module - Amplifier : Amplifier manufacturer and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partNumber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 xml:space="preserve"> for the motor #1 has been changed to ' Delta Tau Data Systems, Inc. ' and ' Power Brick LV - 5A/15A '.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 xml:space="preserve">2:37 PM - 192.168.0.200, Module - Motor : Information for the motor manufacturer ' testcustommotor1 ' and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partnumber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'testcustommotorpart1' could not be found for motor #1. Please add the manufacturer information choosing 'Add New' option or assign another manufacturer.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>2:47 PM - 192.168.0.200, Module - Motor : Motor manufacturer  ' PPMAC Bk-LV Demo Stand Brushless ' -  ' BL17B24-04 '  information has been updated.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2:48 PM - 192.168.0.200, Module - Motor : Motor manufacturer and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PartNumber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 xml:space="preserve"> for the motor #1 has been changed to ' PPMAC Bk-LV Demo Stand Brushless ' and ' BL17B24-04 '.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2:49 PM - 192.168.0.200, Module - Motor : Motor manufacturer and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PartNumber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 xml:space="preserve"> for the motor #1 has been changed to ' PPMAC Bk-LV Demo Stand Brushless ' and ' BL17B24-04 '.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2:50 PM - 192.168.0.200, Module - Encoder : Encoder Feedback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FB_AQuadB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 xml:space="preserve"> ,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FB_AQuadB,FB_AQuadB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 xml:space="preserve">  Accepted successfully 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2:50 PM - 192.168.0.200, Module - Encoder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2:53 PM - 192.168.0.200, Module - Hardware Interface : Setup for Motor 1 successfully downloaded to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PowerPMAC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. Data Accept Successful!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2:55 PM - 192.168.0.200, Module - Safety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2:56 PM - 192.168.0.200, Module - Set Motor :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detectphaseoffset</w:t>
      </w:r>
      <w:proofErr w:type="spellEnd"/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2:58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2:59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2:59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2:59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2:59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2:59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3:00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3:00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t>6/17/</w:t>
      </w:r>
      <w:proofErr w:type="gramStart"/>
      <w:r>
        <w:rPr>
          <w:rFonts w:ascii="Consolas" w:hAnsi="Consolas" w:cs="Consolas"/>
          <w:color w:val="006400"/>
          <w:sz w:val="18"/>
          <w:szCs w:val="18"/>
        </w:rPr>
        <w:t>2016 :</w:t>
      </w:r>
      <w:proofErr w:type="gramEnd"/>
      <w:r>
        <w:rPr>
          <w:rFonts w:ascii="Consolas" w:hAnsi="Consolas" w:cs="Consolas"/>
          <w:color w:val="006400"/>
          <w:sz w:val="18"/>
          <w:szCs w:val="18"/>
        </w:rPr>
        <w:t xml:space="preserve">3:00 PM - 192.168.0.200, Module - Set Motor : Data accepted </w:t>
      </w:r>
      <w:proofErr w:type="spellStart"/>
      <w:r>
        <w:rPr>
          <w:rFonts w:ascii="Consolas" w:hAnsi="Consolas" w:cs="Consolas"/>
          <w:color w:val="006400"/>
          <w:sz w:val="18"/>
          <w:szCs w:val="18"/>
        </w:rPr>
        <w:t>succesfully</w:t>
      </w:r>
      <w:proofErr w:type="spellEnd"/>
      <w:r>
        <w:rPr>
          <w:rFonts w:ascii="Consolas" w:hAnsi="Consolas" w:cs="Consolas"/>
          <w:color w:val="006400"/>
          <w:sz w:val="18"/>
          <w:szCs w:val="18"/>
        </w:rPr>
        <w:t>!</w:t>
      </w:r>
    </w:p>
    <w:p w:rsidR="00807E79" w:rsidRDefault="00807E79" w:rsidP="00DB19A2"/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2:09 PM - 192.168.0.200, Module - Setup Motor Container : There was some error while executing database query. 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Details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 Database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Error:PROCEDURE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ppmac192_168_0_200.GenerateMacroMasterStationTable does not exist.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2:10 PM - 192.168.0.200, Module - Setup Motor : There are no EtherCAT devices connect to Master[0].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2:10 PM - 192.168.0.200, Module - Setup Motor : There are no EtherCAT devices connect to Master[0].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2:49 PM - 192.168.0.200, Module - Setup Motor Container : There was some error while executing database query. 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Details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 Database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Error:You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have an error in your SQL syntax; check the manual that corresponds to your MySQL server version for the right syntax to use near '' at line 1.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2:52 PM - 192.168.0.200, Module - Setup Motor Container : There was some error while executing database query. 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Details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 Database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Error:You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have an error in your SQL syntax; check the manual that corresponds to your MySQL server version for the right syntax to use near '' at line 1.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2:53 PM - 192.168.0.200, Module -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FeedbackSetup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: Graph Control Connected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2:55 PM - 192.168.0.200, Module - Set Motor : Current sensor direction detection test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2:55 PM - 192.168.0.200, Module - Set Motor : Storing the Motor[1] initial data structure values for later recall.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2:55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2:55 PM - 192.168.0.200, Module - Set Motor : Abort fault detected.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2:55 PM - 192.168.0.200, Module - Set Motor : Please ensure abort input is wired and powered before repeating this test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Sys.pAbortAll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2:56 PM - 192.168.0.200, Module - Set Motor : Current sensor direction detection test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2:56 PM - 192.168.0.200, Module - Set Motor : Storing the Motor[1] initial data structure values for later recall.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2:56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2:56 PM - 192.168.0.200, Module - Set Motor : Abort fault detected.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2:56 PM - 192.168.0.200, Module - Set Motor : Please ensure abort input is wired and powered before repeating this test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Sys.pAbortAll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Current sensor direction detection test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Storing the Motor[1] initial data structure values for later recall.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A maximum excitation magnitude of 5713 (bits) was selected based upon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setting.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Writing zeros to the command values.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Enabling the amplifier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Sampling the current sensor reading with zero commands.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Calculating Maximum ADC allowed based upon I2TSet and Checking for ADC Latch possibility.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Maximum ADC allowed current = 888 ADC bits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Increasing the output to the selected excitation magnitude.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The excitation magnitude will be limited to 363 (bits) to prevent an I2T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Sampling the current sensor readings with excitation values commanded.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Disabling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Writing zeros to the command values.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Restoring the values for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ServoCtrl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and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lastRenderedPageBreak/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At      0 bits Command:      ADC A= -4</w:t>
      </w:r>
      <w:r>
        <w:rPr>
          <w:rFonts w:ascii="Consolas" w:hAnsi="Consolas" w:cs="Consolas"/>
          <w:color w:val="8B008B"/>
          <w:sz w:val="15"/>
          <w:szCs w:val="15"/>
        </w:rPr>
        <w:tab/>
        <w:t>ADC B=1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At    363 bits Command:    ADC A= -623</w:t>
      </w:r>
      <w:r>
        <w:rPr>
          <w:rFonts w:ascii="Consolas" w:hAnsi="Consolas" w:cs="Consolas"/>
          <w:color w:val="8B008B"/>
          <w:sz w:val="15"/>
          <w:szCs w:val="15"/>
        </w:rPr>
        <w:tab/>
        <w:t>ADC B=615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2:58 PM - 192.168.0.200, Module - Set Motor : ADC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A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On - ADC A Off = -619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ADC B On - ADC B Off = 614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Detected ADC deviation: 0.008078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Current sensor direction detection test is done.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Current sensor direction detection test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Storing the Motor[1] initial data structure values for later recall.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A maximum excitation magnitude of 5713 (bits) was selected based upon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setting.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Writing zeros to the command values.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2:58 PM - 192.168.0.200, Module - Set Motor : Enabling the amplifier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Sampling the current sensor reading with zero commands.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Calculating Maximum ADC allowed based upon I2TSet and Checking for ADC Latch possibility.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Maximum ADC allowed current = 888 ADC bits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Increasing the output to the selected excitation magnitude.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The excitation magnitude will be limited to 363 (bits) to prevent an I2T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Sampling the current sensor readings with excitation values commanded.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Disabling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Writing zeros to the command values.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Restoring the values for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ServoCtrl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and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At      0 bits Command:      ADC A= 0</w:t>
      </w:r>
      <w:r>
        <w:rPr>
          <w:rFonts w:ascii="Consolas" w:hAnsi="Consolas" w:cs="Consolas"/>
          <w:color w:val="8B008B"/>
          <w:sz w:val="15"/>
          <w:szCs w:val="15"/>
        </w:rPr>
        <w:tab/>
        <w:t>ADC B=4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At    363 bits Command:    ADC A= -618</w:t>
      </w:r>
      <w:r>
        <w:rPr>
          <w:rFonts w:ascii="Consolas" w:hAnsi="Consolas" w:cs="Consolas"/>
          <w:color w:val="8B008B"/>
          <w:sz w:val="15"/>
          <w:szCs w:val="15"/>
        </w:rPr>
        <w:tab/>
        <w:t>ADC B=617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ADC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A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On - ADC A Off = -618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ADC B On - ADC B Off = 613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Detected ADC deviation: 0.008091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sensor direction detection test is done.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sensor offset calibration test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Storing the Motor[1] initial data structure values for later recall.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Voltage six step test for motor 1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Storing the values for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ServoCtrl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and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PhaseCtrl</w:t>
      </w:r>
      <w:proofErr w:type="spellEnd"/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No excitation magnitude was entered. Setup will choose appropriate value for this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An excitation magnitude of 5713 (bits) was selected based upon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setting.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Writing zeros to command output channels.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Enabling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for amplifier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Detecting maximum jitter on phase position encoder while stationary.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Maximum Dither detected on phase position: 0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Calculating Maximum ADC allowed based upon I2TSet and Checking for ADC Latch possibility.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Maximum ADC reading (Allowed Current) = 2666 bits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CommDir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= 1.000000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Pulling the motor to commutation angle -5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Determining maximum PWM command which keeps current below allowed current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The PWM command will be limited to 1336 (bits) to prevent an over current fault on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PWM A, B, C: 117.000000, 1099.000000, -1216.000000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 PWM command of 1336 bits generates 2690 bits ADC reading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Output Off: ADCA:        -3  ADCB:         3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Output On : ADCA:      -113  ADCB:     -2770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the commanded and measured correlation of currents.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Cycling the outputs through 6 voltage step test and monitoring the current readings.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120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180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240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300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ADC and phase position readings at commutation angle 360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Moving the motor back to its starting point.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360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lastRenderedPageBreak/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300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240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180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120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Disabling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Writing zeros to command output channels.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Restore the values for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ServoCtrl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and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PhaseCtrl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Examining the collected data.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The following list the measured phase position feedback measurements per step.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Step | Step Size     | Step Size(Hex)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1  |     -21325  |  FFFFACB3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2  |     -21240  |  FFFFAD08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3  |     -21406  |  FFFFAC62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4  |     -21501  |  FFFFAC03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5  |     -21295  |  FFFFACD1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6  |     -21118  |  FFFFAD82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Detected ADC deviation: 26.327889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Counts per electrical cycle based on median step size : -127860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Counts per electrical cycle based on sum of the steps : -127885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Setup program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setected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128000 * 1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 per commutation cycle with accuracy of 115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Voltage six step test completed.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loop tune test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Storing the values for parameters which will be modified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through out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the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minimum setting requirements for performing this test on Motor[1].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 rough phasing magnitude of 5713 (bits) was selected based upon Motor[1].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PwmSf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setting.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The continuous current will be used as excitation magnitude (based upon Motor[1].I2tSet).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Selected excitation Magnitude : 2666 (bits)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Setup software uses 180.72 Hz as desired bandwidth.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Writing zeros to command output channels.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Enabling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Moving the motor to zero phase angle using PWM commands.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Commanded PWM magnitude: 5713 bits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Maximum ADC reading allowed (Allowed current) = 1777 bits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The phasing PWM command magnitude will be limited to -874 (bits) to prevent an over current fault of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Waiting for motor to settle in 0 Phase Angle.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Performing current loop tuning iterations with a current step size of 2666 bits.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Natural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Freq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(Hz)</w:t>
      </w:r>
      <w:r>
        <w:rPr>
          <w:rFonts w:ascii="Consolas" w:hAnsi="Consolas" w:cs="Consolas"/>
          <w:color w:val="8B008B"/>
          <w:sz w:val="15"/>
          <w:szCs w:val="15"/>
        </w:rPr>
        <w:tab/>
        <w:t>Rise Time(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msec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</w:t>
      </w:r>
      <w:r>
        <w:rPr>
          <w:rFonts w:ascii="Consolas" w:hAnsi="Consolas" w:cs="Consolas"/>
          <w:color w:val="8B008B"/>
          <w:sz w:val="15"/>
          <w:szCs w:val="15"/>
        </w:rPr>
        <w:tab/>
        <w:t>Peak Time(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msec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</w:t>
      </w:r>
      <w:r>
        <w:rPr>
          <w:rFonts w:ascii="Consolas" w:hAnsi="Consolas" w:cs="Consolas"/>
          <w:color w:val="8B008B"/>
          <w:sz w:val="15"/>
          <w:szCs w:val="15"/>
        </w:rPr>
        <w:tab/>
        <w:t>Overshoot(%)</w:t>
      </w:r>
      <w:r>
        <w:rPr>
          <w:rFonts w:ascii="Consolas" w:hAnsi="Consolas" w:cs="Consolas"/>
          <w:color w:val="8B008B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       </w:t>
      </w:r>
      <w:r>
        <w:rPr>
          <w:rFonts w:ascii="Consolas" w:hAnsi="Consolas" w:cs="Consolas"/>
          <w:color w:val="8B008B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      </w:t>
      </w:r>
      <w:r>
        <w:rPr>
          <w:rFonts w:ascii="Consolas" w:hAnsi="Consolas" w:cs="Consolas"/>
          <w:color w:val="8B008B"/>
          <w:sz w:val="15"/>
          <w:szCs w:val="15"/>
        </w:rPr>
        <w:tab/>
        <w:t>Action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45.187962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10.070828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17.817618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0.216515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0.030000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60.391853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7.414785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14.608234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0.304843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0.045000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78.924950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4.648074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8.632138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3.020079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0.067500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92.370046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3.098716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6.640106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11.053853   </w:t>
      </w:r>
      <w:r>
        <w:rPr>
          <w:rFonts w:ascii="Consolas" w:hAnsi="Consolas" w:cs="Consolas"/>
          <w:color w:val="8B008B"/>
          <w:sz w:val="15"/>
          <w:szCs w:val="15"/>
        </w:rPr>
        <w:lastRenderedPageBreak/>
        <w:tab/>
        <w:t xml:space="preserve">0.101250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110.746733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2.213369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5.422753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19.777959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0.151875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131.468714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4.205401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30.055271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0.010000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131.859294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4.316069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29.723046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0.015000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131.930754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4.426737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29.662909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0.022500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141.233784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1.549358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4.316069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29.757719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0.033750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133.568989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4.426737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28.335919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0.050625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134.228304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4.426737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27.828025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0.075938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134.582681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4.426737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27.560807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0.113906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137.849830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4.537406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25.268103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0.170859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130.467320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1.770695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4.316069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24.422524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0.227813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0.256289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159.145124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1.328021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3.541390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34.016638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0.341719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0.256289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lastRenderedPageBreak/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161.941669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1.328021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3.541390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31.777552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0.341719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0.384434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167.947580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1.328021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3.652058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27.729720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0.341719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0.576650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165.536972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1.438690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3.541390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21.913752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0.341719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(1.4)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215.404938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0.996016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2.988048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32.072442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0.512578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Decrease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 (1.1)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215.361224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0.996016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2.988048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32.097580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0.512578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Decrease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(2.2)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204.393168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1.106684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3.320053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26.345660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0.410063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Decrease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(2.2)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167.276140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1.438690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3.652058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21.114865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0.328050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Decrease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(2.2)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160.011125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1.660027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4.426737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14.773206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0.262440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Decrease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IiGain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(2.1)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147.933473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1.770695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4.205401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15.557641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0.262440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0.864976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(3.2)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159.442234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1.881363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4.648074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9.076866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0.262440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1.297463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Increase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IpbGain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(3.2)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167.745104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2.324037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4.980080 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1.863227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0.262440      </w:t>
      </w:r>
      <w:r>
        <w:rPr>
          <w:rFonts w:ascii="Consolas" w:hAnsi="Consolas" w:cs="Consolas"/>
          <w:color w:val="8B008B"/>
          <w:sz w:val="15"/>
          <w:szCs w:val="15"/>
        </w:rPr>
        <w:tab/>
        <w:t xml:space="preserve">1.946195      </w:t>
      </w:r>
      <w:r>
        <w:rPr>
          <w:rFonts w:ascii="Consolas" w:hAnsi="Consolas" w:cs="Consolas"/>
          <w:color w:val="8B008B"/>
          <w:sz w:val="15"/>
          <w:szCs w:val="15"/>
        </w:rPr>
        <w:tab/>
        <w:t>Completed. (3.3)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Exporting graph data.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loop step test results: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Rise time: 2.32404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msec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Overshoot: 1.86323%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lastRenderedPageBreak/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Damping ratio: 0.785148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Natural frequency: 167.745 Hz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Settling time: 3.46273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msec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loop tuning test finished.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Arguments Entered: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Motor Number: 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Step Magnitude: 0.000000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Size: 0.000000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six step test for motor 1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Storing motor register values which may change during the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No excitation magnitude was entered. Setup will choose appropriate value for this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An excitation magnitude of 3021 (bits) was selected based upon I2T settings.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Moving the motor to zero phase angle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for amplifier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CommDir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= 1.000000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Pulling the motor to -5 degrees commutation angle.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Detecting maximum dither on phase position encoder while stationary.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Maximum dither detected on phase position: 0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Commutating the motor though one full electrical cycle.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120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180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240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300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6/17/2016 :2:59 PM - 192.168.0.200, Module - Set Motor : Waiting for phase position to settle less than maximum dither reading at commutation angle 360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Moving the motor back to its starting point.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360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300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240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180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120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60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Commutation angle: 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Killing the amplifier.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Examining the collected data.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The following list the measured phase position feedback measurements per step.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Step | Step Size     | Step Size(Hex)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1 |      21073  |  5251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2 |      21248  |  5300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3 |      21252  |  5304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4 |      21555  |  5433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5 |      21449  |  53C9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6 |      21411  |  53A3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Counts per electrical cycle based on median step size : 127986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Counts per electrical cycle based on sum of the steps : 127988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2:59 PM - 192.168.0.200, Module - Set Motor : Setup program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setected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128000 * 1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 per commutation cycle with accuracy of 12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PhaseEnc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LSB).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Current six step test completed.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Arguments Entered: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Motor Number: 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Maximum open loop command percentage: 0.000000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Open loop command duration (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msec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>): 0.000000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Number of iterations: 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Open loop test for motor 1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Storing motor register values which may change during the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Checking for amplifier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Moving the motor to commutation angle zero.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2:59 PM - 192.168.0.200, Module - Set Motor : A phasing current of 3021 (bits) was selected based upon I2T setting.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Phasing Completed.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Selected maximum open loop command: 10%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Open loop test with 2.000000%  command output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Measured velocities :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Positive velocity: 57.285156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Negative velocity: -52.601562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Open loop test with 4.000000%  command output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Measured velocities :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Positive velocity: 144.289062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Negative velocity: -96.476562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lastRenderedPageBreak/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3:00 PM - 192.168.0.200, Module - Set Motor : Step 1 - Position feedback slope: Positive   </w:t>
      </w:r>
      <w:r>
        <w:rPr>
          <w:rFonts w:ascii="Consolas" w:hAnsi="Consolas" w:cs="Consolas"/>
          <w:color w:val="8B008B"/>
          <w:sz w:val="15"/>
          <w:szCs w:val="15"/>
        </w:rPr>
        <w:tab/>
        <w:t>Velocity feedback slope: Positive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3:00 PM - 192.168.0.200, Module - Set Motor : Step 2 - Position feedback slope: Negative   </w:t>
      </w:r>
      <w:r>
        <w:rPr>
          <w:rFonts w:ascii="Consolas" w:hAnsi="Consolas" w:cs="Consolas"/>
          <w:color w:val="8B008B"/>
          <w:sz w:val="15"/>
          <w:szCs w:val="15"/>
        </w:rPr>
        <w:tab/>
        <w:t>Velocity feedback slope: Negative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3:00 PM - 192.168.0.200, Module - Set Motor : Step 3 - Position feedback slope: Positive   </w:t>
      </w:r>
      <w:r>
        <w:rPr>
          <w:rFonts w:ascii="Consolas" w:hAnsi="Consolas" w:cs="Consolas"/>
          <w:color w:val="8B008B"/>
          <w:sz w:val="15"/>
          <w:szCs w:val="15"/>
        </w:rPr>
        <w:tab/>
        <w:t>Velocity feedback slope: Positive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3:00 PM - 192.168.0.200, Module - Set Motor : Step 4 - Position feedback slope: Negative   </w:t>
      </w:r>
      <w:r>
        <w:rPr>
          <w:rFonts w:ascii="Consolas" w:hAnsi="Consolas" w:cs="Consolas"/>
          <w:color w:val="8B008B"/>
          <w:sz w:val="15"/>
          <w:szCs w:val="15"/>
        </w:rPr>
        <w:tab/>
        <w:t>Velocity feedback slope: Negative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Phase reference setup for motor 1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Storing motor register values which may change during the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Checking for amplifier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Detecting the phasing method for motor #1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Auto detecting the phasing method ...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Four guess phase search method is selected.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Moving the motor to commutation angle 180 degrees.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3:00 PM - 192.168.0.200, Module - Set Motor : Selected movement time : 10.000000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msec</w:t>
      </w:r>
      <w:proofErr w:type="spellEnd"/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Finding the minimum DAC required for minimum movement in 4-guess method.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Info: A phasing magnitude of 159 (bits) was selected for phasing.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Servo loop tuning test for motor 1 started.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Storing motor register values which may change during the test.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Checking for amplifier fault.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Establishing commutation phase reference.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Plant Gain = 771.21260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 xml:space="preserve">3:00 PM - 192.168.0.200, Module - Set Motor : </w:t>
      </w:r>
      <w:proofErr w:type="spellStart"/>
      <w:r>
        <w:rPr>
          <w:rFonts w:ascii="Consolas" w:hAnsi="Consolas" w:cs="Consolas"/>
          <w:color w:val="8B008B"/>
          <w:sz w:val="15"/>
          <w:szCs w:val="15"/>
        </w:rPr>
        <w:t>Theoritical</w:t>
      </w:r>
      <w:proofErr w:type="spellEnd"/>
      <w:r>
        <w:rPr>
          <w:rFonts w:ascii="Consolas" w:hAnsi="Consolas" w:cs="Consolas"/>
          <w:color w:val="8B008B"/>
          <w:sz w:val="15"/>
          <w:szCs w:val="15"/>
        </w:rPr>
        <w:t xml:space="preserve"> Maximum Bandwidth = 56.475 Hz</w:t>
      </w:r>
    </w:p>
    <w:p w:rsidR="00807E79" w:rsidRDefault="00807E79" w:rsidP="00807E79">
      <w:pPr>
        <w:autoSpaceDE w:val="0"/>
        <w:autoSpaceDN w:val="0"/>
        <w:adjustRightInd w:val="0"/>
        <w:rPr>
          <w:rFonts w:ascii="Consolas" w:hAnsi="Consolas" w:cs="Consolas"/>
          <w:color w:val="8B008B"/>
          <w:sz w:val="15"/>
          <w:szCs w:val="15"/>
        </w:rPr>
      </w:pPr>
      <w:r>
        <w:rPr>
          <w:rFonts w:ascii="Consolas" w:hAnsi="Consolas" w:cs="Consolas"/>
          <w:color w:val="8B008B"/>
          <w:sz w:val="15"/>
          <w:szCs w:val="15"/>
        </w:rPr>
        <w:t>6/17/</w:t>
      </w:r>
      <w:proofErr w:type="gramStart"/>
      <w:r>
        <w:rPr>
          <w:rFonts w:ascii="Consolas" w:hAnsi="Consolas" w:cs="Consolas"/>
          <w:color w:val="8B008B"/>
          <w:sz w:val="15"/>
          <w:szCs w:val="15"/>
        </w:rPr>
        <w:t>2016 :</w:t>
      </w:r>
      <w:proofErr w:type="gramEnd"/>
      <w:r>
        <w:rPr>
          <w:rFonts w:ascii="Consolas" w:hAnsi="Consolas" w:cs="Consolas"/>
          <w:color w:val="8B008B"/>
          <w:sz w:val="15"/>
          <w:szCs w:val="15"/>
        </w:rPr>
        <w:t>3:00 PM - 192.168.0.200, Module - Set Motor : Selected Bandwidth = 8.840 Hz</w:t>
      </w:r>
    </w:p>
    <w:p w:rsidR="00807E79" w:rsidRDefault="00807E79" w:rsidP="00DB19A2"/>
    <w:p w:rsidR="00807E79" w:rsidRDefault="00807E79" w:rsidP="00DB19A2"/>
    <w:p w:rsidR="00807E79" w:rsidRPr="00DB19A2" w:rsidRDefault="00807E79" w:rsidP="00DB19A2"/>
    <w:sectPr w:rsidR="00807E79" w:rsidRPr="00DB19A2">
      <w:footnotePr>
        <w:numFmt w:val="lowerRoman"/>
      </w:footnotePr>
      <w:endnotePr>
        <w:numFmt w:val="decimal"/>
      </w:endnotePr>
      <w:pgSz w:w="12240" w:h="15840"/>
      <w:pgMar w:top="720" w:right="720" w:bottom="720" w:left="720" w:header="1080" w:footer="108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intFractionalCharacterWidth/>
  <w:hideSpellingErrors/>
  <w:hideGrammaticalErrors/>
  <w:proofState w:spelling="clean" w:grammar="clean"/>
  <w:attachedTemplate r:id="rId1"/>
  <w:defaultTabStop w:val="532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</w:footnotePr>
  <w:endnotePr>
    <w:pos w:val="sectEnd"/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61"/>
    <w:rsid w:val="001C5C61"/>
    <w:rsid w:val="0078230C"/>
    <w:rsid w:val="00807E79"/>
    <w:rsid w:val="0085108C"/>
    <w:rsid w:val="00BA09B8"/>
    <w:rsid w:val="00BC3D84"/>
    <w:rsid w:val="00CC59B8"/>
    <w:rsid w:val="00D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82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82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STEV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STEVE.DOT</Template>
  <TotalTime>2</TotalTime>
  <Pages>10</Pages>
  <Words>7440</Words>
  <Characters>42414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Tau Data Systems, Inc.</Company>
  <LinksUpToDate>false</LinksUpToDate>
  <CharactersWithSpaces>49755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G. Milici</cp:lastModifiedBy>
  <cp:revision>2</cp:revision>
  <cp:lastPrinted>1996-11-04T21:00:00Z</cp:lastPrinted>
  <dcterms:created xsi:type="dcterms:W3CDTF">2016-06-17T22:37:00Z</dcterms:created>
  <dcterms:modified xsi:type="dcterms:W3CDTF">2016-06-17T22:37:00Z</dcterms:modified>
</cp:coreProperties>
</file>